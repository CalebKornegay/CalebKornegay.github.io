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14:paraId="6AC518CB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72D06B6E" w14:textId="4BE301E1" w:rsidR="007A0F44" w:rsidRPr="00565B06" w:rsidRDefault="00406E04" w:rsidP="00174A87">
            <w:pPr>
              <w:pStyle w:val="Title"/>
            </w:pPr>
            <w:r>
              <w:t>Caleb</w:t>
            </w:r>
          </w:p>
          <w:p w14:paraId="40B63F4A" w14:textId="5CD8223B" w:rsidR="007A0F44" w:rsidRPr="00565B06" w:rsidRDefault="00406E04" w:rsidP="00174A87">
            <w:pPr>
              <w:pStyle w:val="Subtitle"/>
            </w:pPr>
            <w:r>
              <w:t>Kornegay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2AA6DC1E" w14:textId="29033572" w:rsidR="007A0F44" w:rsidRDefault="00000000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0C95A3DCA05F41499250178708B8DDE5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406E04">
                  <w:t>513 Jordan Ln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7234E45" wp14:editId="207EA4BB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3BC4CE2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5E572365" w14:textId="7B751CAD" w:rsidR="007A0F44" w:rsidRDefault="00000000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D122A73A2A9948F0958B4FBCB685BBAA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406E04">
                  <w:t>(615) 924-4117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582508F" wp14:editId="63594162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E752A32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23B4D110" w14:textId="5D0FDADD" w:rsidR="007A0F44" w:rsidRPr="00565B06" w:rsidRDefault="00000000" w:rsidP="00406E04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1277361064C44041AF394890941D75D6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406E04">
                  <w:t>caleb.kornegay@gmail.com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722E38B8" wp14:editId="7242EF2A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CB83DD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</w:tc>
      </w:tr>
    </w:tbl>
    <w:p w14:paraId="426C6D25" w14:textId="5C2B66F0" w:rsidR="00A77B4D" w:rsidRPr="00406E04" w:rsidRDefault="00A77B4D" w:rsidP="007850D1">
      <w:pPr>
        <w:rPr>
          <w:rFonts w:ascii="Calibri Light" w:eastAsia="Calibri Light" w:hAnsi="Calibri Light" w:cs="Calibri Light"/>
          <w:color w:val="4C4C4C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1C90A264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4A3FD9B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0E41361" wp14:editId="38C82FDA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EDF4AB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jMxm2yBgA&#10;AOuOAAAOAAAAAAAAAAAAAAAAAC4CAABkcnMvZTJvRG9jLnhtbFBLAQItABQABgAIAAAAIQAYauyH&#10;2QAAAAMBAAAPAAAAAAAAAAAAAAAAACIbAABkcnMvZG93bnJldi54bWxQSwUGAAAAAAQABADzAAAA&#10;KB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24502FE" w14:textId="77777777" w:rsidR="00A77B4D" w:rsidRPr="00565B06" w:rsidRDefault="00000000" w:rsidP="002146F8">
            <w:pPr>
              <w:pStyle w:val="Heading1"/>
            </w:pPr>
            <w:sdt>
              <w:sdtPr>
                <w:alias w:val="Education:"/>
                <w:tag w:val="Education:"/>
                <w:id w:val="1586649636"/>
                <w:placeholder>
                  <w:docPart w:val="EEFF037E20D546F98358FB1F49E16412"/>
                </w:placeholder>
                <w:temporary/>
                <w:showingPlcHdr/>
                <w15:appearance w15:val="hidden"/>
              </w:sdtPr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73B2A12E" w14:textId="0B98B6AA" w:rsidR="007C0E0E" w:rsidRPr="00565B06" w:rsidRDefault="00406E04" w:rsidP="00B47E1E">
      <w:pPr>
        <w:pStyle w:val="Heading2"/>
      </w:pPr>
      <w:r>
        <w:t>Bachelor of Computer Science</w:t>
      </w:r>
      <w:r w:rsidR="007C0E0E" w:rsidRPr="00565B06">
        <w:t xml:space="preserve"> | </w:t>
      </w:r>
      <w:r>
        <w:rPr>
          <w:rStyle w:val="Emphasis"/>
        </w:rPr>
        <w:t>University of Tennessee, Knoxville</w:t>
      </w:r>
    </w:p>
    <w:p w14:paraId="26DE4D29" w14:textId="603C68A5" w:rsidR="007C0E0E" w:rsidRPr="00565B06" w:rsidRDefault="00406E04" w:rsidP="004F199F">
      <w:pPr>
        <w:pStyle w:val="Heading3"/>
      </w:pPr>
      <w:r>
        <w:t>8/2021</w:t>
      </w:r>
      <w:r w:rsidR="007C0E0E" w:rsidRPr="00565B06">
        <w:t xml:space="preserve"> – </w:t>
      </w:r>
      <w:r>
        <w:t>5/2025</w:t>
      </w:r>
    </w:p>
    <w:p w14:paraId="3942E3A7" w14:textId="6821F1E0" w:rsidR="000E24AC" w:rsidRDefault="00406E04" w:rsidP="00406E04">
      <w:pPr>
        <w:pStyle w:val="ListParagraph"/>
        <w:numPr>
          <w:ilvl w:val="0"/>
          <w:numId w:val="16"/>
        </w:numPr>
      </w:pPr>
      <w:r>
        <w:t>3.9</w:t>
      </w:r>
      <w:r w:rsidR="007E6A83">
        <w:t>8</w:t>
      </w:r>
      <w:r>
        <w:t xml:space="preserve"> GPA</w:t>
      </w:r>
    </w:p>
    <w:p w14:paraId="326A79D5" w14:textId="4890DA9E" w:rsidR="00406E04" w:rsidRPr="00565B06" w:rsidRDefault="00406E04" w:rsidP="00406E04">
      <w:pPr>
        <w:pStyle w:val="ListParagraph"/>
        <w:numPr>
          <w:ilvl w:val="0"/>
          <w:numId w:val="16"/>
        </w:numPr>
      </w:pPr>
      <w:r>
        <w:t>UTK eSports club</w:t>
      </w:r>
      <w:r w:rsidR="008E0E94">
        <w:t xml:space="preserve"> (co-captain)</w:t>
      </w:r>
      <w:r>
        <w:t xml:space="preserve">, </w:t>
      </w:r>
      <w:r w:rsidR="00747824">
        <w:t>Lunabotics (</w:t>
      </w:r>
      <w:r w:rsidR="00AF22ED">
        <w:t>programming)</w:t>
      </w:r>
      <w:r>
        <w:t>, and hackUTK</w:t>
      </w:r>
      <w:r w:rsidR="00AF22ED">
        <w:t xml:space="preserve"> (blue team)</w:t>
      </w:r>
    </w:p>
    <w:p w14:paraId="56245BA1" w14:textId="64E26E43" w:rsidR="007C0E0E" w:rsidRPr="00565B06" w:rsidRDefault="00CB2140" w:rsidP="00B47E1E">
      <w:pPr>
        <w:pStyle w:val="Heading2"/>
      </w:pPr>
      <w:r>
        <w:t xml:space="preserve"> </w:t>
      </w:r>
      <w:r w:rsidR="007C0E0E" w:rsidRPr="00565B06">
        <w:t xml:space="preserve"> </w:t>
      </w:r>
      <w:r w:rsidR="00406E04">
        <w:rPr>
          <w:rStyle w:val="Emphasis"/>
        </w:rPr>
        <w:t>Seymour High School</w:t>
      </w:r>
    </w:p>
    <w:p w14:paraId="4BDC00C9" w14:textId="59E76535" w:rsidR="007C0E0E" w:rsidRPr="00565B06" w:rsidRDefault="00406E04" w:rsidP="004F199F">
      <w:pPr>
        <w:pStyle w:val="Heading3"/>
      </w:pPr>
      <w:r>
        <w:t>Graduated may 2021</w:t>
      </w:r>
    </w:p>
    <w:p w14:paraId="177EEB9A" w14:textId="566B1B61" w:rsidR="00406E04" w:rsidRPr="00565B06" w:rsidRDefault="00406E04" w:rsidP="00B55AEE">
      <w:pPr>
        <w:pStyle w:val="ListParagraph"/>
        <w:numPr>
          <w:ilvl w:val="0"/>
          <w:numId w:val="16"/>
        </w:numPr>
      </w:pPr>
      <w:r>
        <w:t>4.5625 GPA</w:t>
      </w:r>
      <w:r w:rsidR="002620AF">
        <w:t>, Valedictorian, 35 ACT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5798D036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6CBBC4A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2E0A033" wp14:editId="2E6EB4D9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D85997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/ukxEAALt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1035320" w14:textId="77777777" w:rsidR="005E088C" w:rsidRPr="00565B06" w:rsidRDefault="00000000" w:rsidP="0004158B">
            <w:pPr>
              <w:pStyle w:val="Heading1"/>
            </w:pPr>
            <w:sdt>
              <w:sdtPr>
                <w:alias w:val="Education:"/>
                <w:tag w:val="Education:"/>
                <w:id w:val="-2131392780"/>
                <w:placeholder>
                  <w:docPart w:val="29A7BB2D4C9643B2B9E175A07D103833"/>
                </w:placeholder>
                <w:temporary/>
                <w:showingPlcHdr/>
                <w15:appearance w15:val="hidden"/>
              </w:sdtPr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1FA89FED" w14:textId="405B5008" w:rsidR="00D27F33" w:rsidRPr="00565B06" w:rsidRDefault="00D27F33" w:rsidP="00D27F33">
      <w:pPr>
        <w:pStyle w:val="Heading2"/>
      </w:pPr>
      <w:r>
        <w:t>Teacher’s Assistant</w:t>
      </w:r>
      <w:r w:rsidRPr="00565B06">
        <w:t xml:space="preserve"> | </w:t>
      </w:r>
      <w:r>
        <w:rPr>
          <w:rStyle w:val="Emphasis"/>
        </w:rPr>
        <w:t>University of Tennessee, Knoxville</w:t>
      </w:r>
    </w:p>
    <w:p w14:paraId="2626E490" w14:textId="151CC915" w:rsidR="00D27F33" w:rsidRPr="00565B06" w:rsidRDefault="00D27F33" w:rsidP="00D27F33">
      <w:pPr>
        <w:pStyle w:val="Heading3"/>
      </w:pPr>
      <w:r>
        <w:t>8/2022</w:t>
      </w:r>
      <w:r w:rsidRPr="00565B06">
        <w:t xml:space="preserve"> – </w:t>
      </w:r>
      <w:r>
        <w:t>present</w:t>
      </w:r>
    </w:p>
    <w:p w14:paraId="5878904D" w14:textId="69EED38B" w:rsidR="002620AF" w:rsidRDefault="007F1B5E" w:rsidP="00406E04">
      <w:r>
        <w:t>Responsible for hosting office hours to help students, being a liaison between the students and the professor, proctoring exams, grading, and running lab sections. TA for CS101 and CS202</w:t>
      </w:r>
      <w:r w:rsidR="009722E0">
        <w:t>, will be a TA for CS302 in the fall of 2023</w:t>
      </w:r>
      <w:r>
        <w:t>.</w:t>
      </w:r>
    </w:p>
    <w:p w14:paraId="1D8A782C" w14:textId="77777777" w:rsidR="00766CAD" w:rsidRPr="00565B06" w:rsidRDefault="00766CAD" w:rsidP="00766CAD">
      <w:pPr>
        <w:pStyle w:val="Heading2"/>
      </w:pPr>
      <w:r>
        <w:t>Sales Associate</w:t>
      </w:r>
      <w:r w:rsidRPr="00565B06">
        <w:t xml:space="preserve"> | </w:t>
      </w:r>
      <w:r>
        <w:rPr>
          <w:rStyle w:val="Emphasis"/>
        </w:rPr>
        <w:t>Reebok</w:t>
      </w:r>
    </w:p>
    <w:p w14:paraId="6430E0D6" w14:textId="77777777" w:rsidR="00766CAD" w:rsidRPr="00565B06" w:rsidRDefault="00766CAD" w:rsidP="00766CAD">
      <w:pPr>
        <w:pStyle w:val="Heading3"/>
      </w:pPr>
      <w:r>
        <w:t>8/2019</w:t>
      </w:r>
      <w:r w:rsidRPr="00565B06">
        <w:t xml:space="preserve"> – </w:t>
      </w:r>
      <w:r>
        <w:t>5/2021</w:t>
      </w:r>
    </w:p>
    <w:p w14:paraId="61DAAF78" w14:textId="30327F2D" w:rsidR="00766CAD" w:rsidRPr="00565B06" w:rsidRDefault="00766CAD" w:rsidP="0033296E">
      <w:r>
        <w:t>Responsible for customer service including running a register, helping stock, finding a customer product or answering questions about product.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3DB50C50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4217266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81CA718" wp14:editId="2E4341C0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B97BAC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jKNi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249YyjYhAAB0zQAADgAA&#10;AAAAAAAAAAAAAAAuAgAAZHJzL2Uyb0RvYy54bWxQSwECLQAUAAYACAAAACEAGGrsh9kAAAADAQAA&#10;DwAAAAAAAAAAAAAAAACQIwAAZHJzL2Rvd25yZXYueG1sUEsFBgAAAAAEAAQA8wAAAJY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22E851A" w14:textId="77777777" w:rsidR="00143224" w:rsidRPr="00565B06" w:rsidRDefault="00000000" w:rsidP="00AD6216">
            <w:pPr>
              <w:pStyle w:val="Heading1"/>
            </w:pPr>
            <w:sdt>
              <w:sdtPr>
                <w:alias w:val="Skills:"/>
                <w:tag w:val="Skills:"/>
                <w:id w:val="-925109897"/>
                <w:placeholder>
                  <w:docPart w:val="855F31B85FBB4DB99CC368DE317B8279"/>
                </w:placeholder>
                <w:temporary/>
                <w:showingPlcHdr/>
                <w15:appearance w15:val="hidden"/>
              </w:sdtPr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765E2730" w14:textId="77777777" w:rsidTr="00565B06">
        <w:tc>
          <w:tcPr>
            <w:tcW w:w="4320" w:type="dxa"/>
          </w:tcPr>
          <w:p w14:paraId="7C79E93A" w14:textId="1E681886" w:rsidR="00406E04" w:rsidRPr="00565B06" w:rsidRDefault="00406E04" w:rsidP="00406E04">
            <w:pPr>
              <w:pStyle w:val="ListBullet"/>
              <w:spacing w:after="80"/>
            </w:pPr>
            <w:r>
              <w:t>Strong PC skills (Linux and Windows) including construction of PCs</w:t>
            </w:r>
          </w:p>
          <w:p w14:paraId="20E2A3CB" w14:textId="77777777" w:rsidR="00316CE4" w:rsidRDefault="007C28B6" w:rsidP="00316CE4">
            <w:pPr>
              <w:pStyle w:val="ListBullet"/>
              <w:spacing w:after="80"/>
            </w:pPr>
            <w:r>
              <w:t>Intermediate/advanced C++ skills</w:t>
            </w:r>
          </w:p>
          <w:p w14:paraId="7BDBE402" w14:textId="77777777" w:rsidR="007C28B6" w:rsidRDefault="007C28B6" w:rsidP="00316CE4">
            <w:pPr>
              <w:pStyle w:val="ListBullet"/>
              <w:spacing w:after="80"/>
            </w:pPr>
            <w:r>
              <w:t>Works well in group-oriented projects</w:t>
            </w:r>
          </w:p>
          <w:p w14:paraId="34E74EFC" w14:textId="1577F3BF" w:rsidR="007C28B6" w:rsidRPr="00565B06" w:rsidRDefault="007C28B6" w:rsidP="00316CE4">
            <w:pPr>
              <w:pStyle w:val="ListBullet"/>
              <w:spacing w:after="80"/>
            </w:pPr>
            <w:r>
              <w:t>Quick learner</w:t>
            </w:r>
          </w:p>
        </w:tc>
        <w:tc>
          <w:tcPr>
            <w:tcW w:w="4320" w:type="dxa"/>
            <w:tcMar>
              <w:left w:w="576" w:type="dxa"/>
            </w:tcMar>
          </w:tcPr>
          <w:p w14:paraId="28CDFA48" w14:textId="29D09958" w:rsidR="00143224" w:rsidRPr="00565B06" w:rsidRDefault="006464AD" w:rsidP="00565B06">
            <w:pPr>
              <w:pStyle w:val="ListBullet"/>
              <w:spacing w:after="80"/>
            </w:pPr>
            <w:r>
              <w:t>Working k</w:t>
            </w:r>
            <w:r w:rsidR="007C28B6">
              <w:t>nowledge of Java, Python</w:t>
            </w:r>
            <w:r w:rsidR="00FA027A">
              <w:t>, Bash and Rust</w:t>
            </w:r>
          </w:p>
          <w:p w14:paraId="05A7A574" w14:textId="0B82FD8E" w:rsidR="008E095D" w:rsidRDefault="007C28B6" w:rsidP="008E095D">
            <w:pPr>
              <w:pStyle w:val="ListBullet"/>
              <w:spacing w:after="80"/>
            </w:pPr>
            <w:r>
              <w:t xml:space="preserve">Read Network+ and Security+ but not </w:t>
            </w:r>
            <w:r w:rsidR="008E095D">
              <w:t>certified</w:t>
            </w:r>
          </w:p>
          <w:p w14:paraId="1363CA8C" w14:textId="0A0F3D19" w:rsidR="00F904FC" w:rsidRPr="00565B06" w:rsidRDefault="007C28B6" w:rsidP="008E095D">
            <w:pPr>
              <w:pStyle w:val="ListBullet"/>
              <w:spacing w:after="80"/>
            </w:pPr>
            <w:r>
              <w:t>Time management, sticks to deadlines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2ED11926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151248F9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53E2A28" wp14:editId="1CE41E58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8D2FFE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m+TpxAAAIl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N/5vk6cQAACJeAAADgAAAAAAAAAAAAAAAAAuAgAAZHJzL2Uy&#10;b0RvYy54bWxQSwECLQAUAAYACAAAACEAGGrsh9kAAAADAQAADwAAAAAAAAAAAAAAAAABEwAAZHJz&#10;L2Rvd25yZXYueG1sUEsFBgAAAAAEAAQA8wAAAAc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986434F" w14:textId="75555EB5" w:rsidR="00AC7C34" w:rsidRPr="00565B06" w:rsidRDefault="00727F0C" w:rsidP="00AD6216">
            <w:pPr>
              <w:pStyle w:val="Heading1"/>
            </w:pPr>
            <w:r>
              <w:t>Clubs</w:t>
            </w:r>
          </w:p>
        </w:tc>
      </w:tr>
    </w:tbl>
    <w:p w14:paraId="3FB7911A" w14:textId="428DEB16" w:rsidR="009D20F2" w:rsidRDefault="00727F0C" w:rsidP="009D20F2">
      <w:pPr>
        <w:pStyle w:val="ListBullet"/>
      </w:pPr>
      <w:r>
        <w:t xml:space="preserve">Participated in HackUTK’s </w:t>
      </w:r>
      <w:r w:rsidR="007A759A">
        <w:t>c</w:t>
      </w:r>
      <w:r>
        <w:t>yber</w:t>
      </w:r>
      <w:r w:rsidR="007A759A">
        <w:t>f</w:t>
      </w:r>
      <w:r>
        <w:t xml:space="preserve">orce competition in </w:t>
      </w:r>
      <w:r w:rsidR="009D20F2">
        <w:t xml:space="preserve">the fall of 2022 and solved anomalies and protected our boxes from attack suites. </w:t>
      </w:r>
    </w:p>
    <w:p w14:paraId="174BB479" w14:textId="3223CA2F" w:rsidR="00B55AEE" w:rsidRDefault="00B55AEE" w:rsidP="009D20F2">
      <w:pPr>
        <w:pStyle w:val="ListBullet"/>
      </w:pPr>
      <w:r>
        <w:t>Co-Captain for the UTK eSports club’s Rainbow Six Siege team th</w:t>
      </w:r>
      <w:r w:rsidR="007A759A">
        <w:t>at</w:t>
      </w:r>
      <w:r>
        <w:t xml:space="preserve"> competes in </w:t>
      </w:r>
      <w:r w:rsidR="003A74DE">
        <w:t xml:space="preserve">VoLAN. </w:t>
      </w:r>
    </w:p>
    <w:p w14:paraId="1A18A7B3" w14:textId="68BC7A56" w:rsidR="003B7413" w:rsidRPr="00565B06" w:rsidRDefault="003B7413" w:rsidP="009D20F2">
      <w:pPr>
        <w:pStyle w:val="ListBullet"/>
      </w:pPr>
      <w:r>
        <w:t xml:space="preserve">GitHub </w:t>
      </w:r>
      <w:r w:rsidR="007A759A">
        <w:t>is available</w:t>
      </w:r>
      <w:r>
        <w:t xml:space="preserve"> upon request, contains a few small personal projects, and </w:t>
      </w:r>
      <w:r w:rsidR="00131A17">
        <w:t xml:space="preserve">some school projects including a random generation of sudoku boards, a makefile generator, and </w:t>
      </w:r>
      <w:r w:rsidR="007A759A">
        <w:t xml:space="preserve">a translator from SV39 (virtual) to physical addresses. </w:t>
      </w:r>
    </w:p>
    <w:sectPr w:rsidR="003B7413" w:rsidRPr="00565B06" w:rsidSect="00FE18B2">
      <w:footerReference w:type="default" r:id="rId12"/>
      <w:headerReference w:type="first" r:id="rId13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8EDB1" w14:textId="77777777" w:rsidR="00970DBA" w:rsidRDefault="00970DBA" w:rsidP="00F534FB">
      <w:pPr>
        <w:spacing w:after="0"/>
      </w:pPr>
      <w:r>
        <w:separator/>
      </w:r>
    </w:p>
  </w:endnote>
  <w:endnote w:type="continuationSeparator" w:id="0">
    <w:p w14:paraId="4E8146C3" w14:textId="77777777" w:rsidR="00970DBA" w:rsidRDefault="00970DBA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2F95CA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959CE" w14:textId="77777777" w:rsidR="00970DBA" w:rsidRDefault="00970DBA" w:rsidP="00F534FB">
      <w:pPr>
        <w:spacing w:after="0"/>
      </w:pPr>
      <w:r>
        <w:separator/>
      </w:r>
    </w:p>
  </w:footnote>
  <w:footnote w:type="continuationSeparator" w:id="0">
    <w:p w14:paraId="166B1F78" w14:textId="77777777" w:rsidR="00970DBA" w:rsidRDefault="00970DBA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790E3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11C1C6C" wp14:editId="4E7B29C2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9717F2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0E0A80"/>
    <w:multiLevelType w:val="hybridMultilevel"/>
    <w:tmpl w:val="8BBC1EBC"/>
    <w:lvl w:ilvl="0" w:tplc="DF4E7492">
      <w:start w:val="6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511589">
    <w:abstractNumId w:val="9"/>
  </w:num>
  <w:num w:numId="2" w16cid:durableId="1055470151">
    <w:abstractNumId w:val="9"/>
    <w:lvlOverride w:ilvl="0">
      <w:startOverride w:val="1"/>
    </w:lvlOverride>
  </w:num>
  <w:num w:numId="3" w16cid:durableId="1184124508">
    <w:abstractNumId w:val="10"/>
  </w:num>
  <w:num w:numId="4" w16cid:durableId="631523370">
    <w:abstractNumId w:val="13"/>
  </w:num>
  <w:num w:numId="5" w16cid:durableId="709649215">
    <w:abstractNumId w:val="8"/>
  </w:num>
  <w:num w:numId="6" w16cid:durableId="1185627813">
    <w:abstractNumId w:val="7"/>
  </w:num>
  <w:num w:numId="7" w16cid:durableId="134376719">
    <w:abstractNumId w:val="6"/>
  </w:num>
  <w:num w:numId="8" w16cid:durableId="1168520269">
    <w:abstractNumId w:val="5"/>
  </w:num>
  <w:num w:numId="9" w16cid:durableId="306740235">
    <w:abstractNumId w:val="4"/>
  </w:num>
  <w:num w:numId="10" w16cid:durableId="2102219882">
    <w:abstractNumId w:val="3"/>
  </w:num>
  <w:num w:numId="11" w16cid:durableId="1117601380">
    <w:abstractNumId w:val="2"/>
  </w:num>
  <w:num w:numId="12" w16cid:durableId="181169579">
    <w:abstractNumId w:val="1"/>
  </w:num>
  <w:num w:numId="13" w16cid:durableId="1002199759">
    <w:abstractNumId w:val="0"/>
  </w:num>
  <w:num w:numId="14" w16cid:durableId="691077547">
    <w:abstractNumId w:val="12"/>
  </w:num>
  <w:num w:numId="15" w16cid:durableId="385104868">
    <w:abstractNumId w:val="11"/>
  </w:num>
  <w:num w:numId="16" w16cid:durableId="7533626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04"/>
    <w:rsid w:val="00002750"/>
    <w:rsid w:val="00004D4E"/>
    <w:rsid w:val="000055BF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1A17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4F7E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27100"/>
    <w:rsid w:val="002372E8"/>
    <w:rsid w:val="0023768B"/>
    <w:rsid w:val="0025163F"/>
    <w:rsid w:val="00254330"/>
    <w:rsid w:val="00260F01"/>
    <w:rsid w:val="002620AF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296E"/>
    <w:rsid w:val="00337114"/>
    <w:rsid w:val="0035004C"/>
    <w:rsid w:val="003571C8"/>
    <w:rsid w:val="00383057"/>
    <w:rsid w:val="0039703C"/>
    <w:rsid w:val="003974BB"/>
    <w:rsid w:val="003A091E"/>
    <w:rsid w:val="003A74DE"/>
    <w:rsid w:val="003B7413"/>
    <w:rsid w:val="003E5D64"/>
    <w:rsid w:val="00403149"/>
    <w:rsid w:val="004037EF"/>
    <w:rsid w:val="00405BAD"/>
    <w:rsid w:val="00406E04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173A6"/>
    <w:rsid w:val="0062239B"/>
    <w:rsid w:val="00625B8A"/>
    <w:rsid w:val="00644D4E"/>
    <w:rsid w:val="006464AD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27F0C"/>
    <w:rsid w:val="00735140"/>
    <w:rsid w:val="0073645E"/>
    <w:rsid w:val="007366E5"/>
    <w:rsid w:val="00745196"/>
    <w:rsid w:val="00747824"/>
    <w:rsid w:val="00755346"/>
    <w:rsid w:val="00766CAD"/>
    <w:rsid w:val="00776E3A"/>
    <w:rsid w:val="007850D1"/>
    <w:rsid w:val="007857C8"/>
    <w:rsid w:val="00785FEB"/>
    <w:rsid w:val="00785FF6"/>
    <w:rsid w:val="00790E98"/>
    <w:rsid w:val="007A0F44"/>
    <w:rsid w:val="007A729F"/>
    <w:rsid w:val="007A759A"/>
    <w:rsid w:val="007B3F4F"/>
    <w:rsid w:val="007C0E0E"/>
    <w:rsid w:val="007C153D"/>
    <w:rsid w:val="007C28B6"/>
    <w:rsid w:val="007C333C"/>
    <w:rsid w:val="007C34A8"/>
    <w:rsid w:val="007E6A83"/>
    <w:rsid w:val="007E7052"/>
    <w:rsid w:val="007F1B5E"/>
    <w:rsid w:val="007F71A4"/>
    <w:rsid w:val="008030EE"/>
    <w:rsid w:val="00812148"/>
    <w:rsid w:val="00814B43"/>
    <w:rsid w:val="00814FA5"/>
    <w:rsid w:val="0083016A"/>
    <w:rsid w:val="00846AAE"/>
    <w:rsid w:val="00867081"/>
    <w:rsid w:val="008844DA"/>
    <w:rsid w:val="008978E8"/>
    <w:rsid w:val="008A02C4"/>
    <w:rsid w:val="008A49A0"/>
    <w:rsid w:val="008A6538"/>
    <w:rsid w:val="008D4FC8"/>
    <w:rsid w:val="008D5A80"/>
    <w:rsid w:val="008E095D"/>
    <w:rsid w:val="008E0E94"/>
    <w:rsid w:val="008E5483"/>
    <w:rsid w:val="008F4532"/>
    <w:rsid w:val="00933CCA"/>
    <w:rsid w:val="0093795C"/>
    <w:rsid w:val="009411E8"/>
    <w:rsid w:val="00952C89"/>
    <w:rsid w:val="009540F4"/>
    <w:rsid w:val="00956B75"/>
    <w:rsid w:val="00970DBA"/>
    <w:rsid w:val="009722E0"/>
    <w:rsid w:val="009918BB"/>
    <w:rsid w:val="009931F7"/>
    <w:rsid w:val="00994768"/>
    <w:rsid w:val="009A3F4C"/>
    <w:rsid w:val="009B4952"/>
    <w:rsid w:val="009C63EE"/>
    <w:rsid w:val="009D0878"/>
    <w:rsid w:val="009D20F2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1C67"/>
    <w:rsid w:val="00AD518A"/>
    <w:rsid w:val="00AD6216"/>
    <w:rsid w:val="00AE2F61"/>
    <w:rsid w:val="00AE313B"/>
    <w:rsid w:val="00AE7650"/>
    <w:rsid w:val="00AF22ED"/>
    <w:rsid w:val="00B112B1"/>
    <w:rsid w:val="00B1221A"/>
    <w:rsid w:val="00B204FE"/>
    <w:rsid w:val="00B22671"/>
    <w:rsid w:val="00B25746"/>
    <w:rsid w:val="00B47E1E"/>
    <w:rsid w:val="00B54661"/>
    <w:rsid w:val="00B55487"/>
    <w:rsid w:val="00B55AEE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2140"/>
    <w:rsid w:val="00CB3192"/>
    <w:rsid w:val="00CC1E5C"/>
    <w:rsid w:val="00CD1043"/>
    <w:rsid w:val="00CD23AD"/>
    <w:rsid w:val="00CE2C76"/>
    <w:rsid w:val="00D046EF"/>
    <w:rsid w:val="00D22E33"/>
    <w:rsid w:val="00D27F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5950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027A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64CA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406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leb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95A3DCA05F41499250178708B8D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468DA-497D-471A-A142-8746CDBB85AC}"/>
      </w:docPartPr>
      <w:docPartBody>
        <w:p w:rsidR="00E24089" w:rsidRDefault="00E24089">
          <w:pPr>
            <w:pStyle w:val="0C95A3DCA05F41499250178708B8DDE5"/>
          </w:pPr>
          <w:r w:rsidRPr="009D0878">
            <w:t>Address</w:t>
          </w:r>
        </w:p>
      </w:docPartBody>
    </w:docPart>
    <w:docPart>
      <w:docPartPr>
        <w:name w:val="D122A73A2A9948F0958B4FBCB685B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C17EE-B3C6-4B7E-9AB6-0438E9729495}"/>
      </w:docPartPr>
      <w:docPartBody>
        <w:p w:rsidR="00E24089" w:rsidRDefault="00E24089">
          <w:pPr>
            <w:pStyle w:val="D122A73A2A9948F0958B4FBCB685BBAA"/>
          </w:pPr>
          <w:r w:rsidRPr="009D0878">
            <w:t>Phone</w:t>
          </w:r>
        </w:p>
      </w:docPartBody>
    </w:docPart>
    <w:docPart>
      <w:docPartPr>
        <w:name w:val="1277361064C44041AF394890941D7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1FD62-124E-45D9-8F28-0796D1E0A074}"/>
      </w:docPartPr>
      <w:docPartBody>
        <w:p w:rsidR="00E24089" w:rsidRDefault="00E24089">
          <w:pPr>
            <w:pStyle w:val="1277361064C44041AF394890941D75D6"/>
          </w:pPr>
          <w:r w:rsidRPr="009D0878">
            <w:t>Email</w:t>
          </w:r>
        </w:p>
      </w:docPartBody>
    </w:docPart>
    <w:docPart>
      <w:docPartPr>
        <w:name w:val="EEFF037E20D546F98358FB1F49E16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3E960-274E-40C5-A7E8-316D1B5CC57B}"/>
      </w:docPartPr>
      <w:docPartBody>
        <w:p w:rsidR="00E24089" w:rsidRDefault="00E24089">
          <w:pPr>
            <w:pStyle w:val="EEFF037E20D546F98358FB1F49E16412"/>
          </w:pPr>
          <w:r w:rsidRPr="00565B06">
            <w:t>Education</w:t>
          </w:r>
        </w:p>
      </w:docPartBody>
    </w:docPart>
    <w:docPart>
      <w:docPartPr>
        <w:name w:val="29A7BB2D4C9643B2B9E175A07D103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528D0-ED4C-4895-B5FB-18EC2C8AA851}"/>
      </w:docPartPr>
      <w:docPartBody>
        <w:p w:rsidR="00E24089" w:rsidRDefault="00E24089">
          <w:pPr>
            <w:pStyle w:val="29A7BB2D4C9643B2B9E175A07D103833"/>
          </w:pPr>
          <w:r w:rsidRPr="00565B06">
            <w:t>Experience</w:t>
          </w:r>
        </w:p>
      </w:docPartBody>
    </w:docPart>
    <w:docPart>
      <w:docPartPr>
        <w:name w:val="855F31B85FBB4DB99CC368DE317B8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5056E-7539-4C9C-9CB0-B7FAEC47EF30}"/>
      </w:docPartPr>
      <w:docPartBody>
        <w:p w:rsidR="00E24089" w:rsidRDefault="00E24089">
          <w:pPr>
            <w:pStyle w:val="855F31B85FBB4DB99CC368DE317B8279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89"/>
    <w:rsid w:val="006E7DD5"/>
    <w:rsid w:val="008307D0"/>
    <w:rsid w:val="009971AA"/>
    <w:rsid w:val="00E2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95A3DCA05F41499250178708B8DDE5">
    <w:name w:val="0C95A3DCA05F41499250178708B8DDE5"/>
  </w:style>
  <w:style w:type="paragraph" w:customStyle="1" w:styleId="D122A73A2A9948F0958B4FBCB685BBAA">
    <w:name w:val="D122A73A2A9948F0958B4FBCB685BBAA"/>
  </w:style>
  <w:style w:type="paragraph" w:customStyle="1" w:styleId="1277361064C44041AF394890941D75D6">
    <w:name w:val="1277361064C44041AF394890941D75D6"/>
  </w:style>
  <w:style w:type="paragraph" w:customStyle="1" w:styleId="EEFF037E20D546F98358FB1F49E16412">
    <w:name w:val="EEFF037E20D546F98358FB1F49E16412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29A7BB2D4C9643B2B9E175A07D103833">
    <w:name w:val="29A7BB2D4C9643B2B9E175A07D103833"/>
  </w:style>
  <w:style w:type="paragraph" w:customStyle="1" w:styleId="855F31B85FBB4DB99CC368DE317B8279">
    <w:name w:val="855F31B85FBB4DB99CC368DE317B8279"/>
  </w:style>
  <w:style w:type="paragraph" w:customStyle="1" w:styleId="51CBCFCEB8FA43C7927BD92361613E40">
    <w:name w:val="51CBCFCEB8FA43C7927BD92361613E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513 Jordan Ln</CompanyAddress>
  <CompanyPhone>(615) 924-4117</CompanyPhone>
  <CompanyFax/>
  <CompanyEmail>caleb.kornegay@gmail.com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C921BAAE465F41AE0FFDFE2909B294" ma:contentTypeVersion="2" ma:contentTypeDescription="Create a new document." ma:contentTypeScope="" ma:versionID="199af009e2faaff9e6ccd12933e3cd49">
  <xsd:schema xmlns:xsd="http://www.w3.org/2001/XMLSchema" xmlns:xs="http://www.w3.org/2001/XMLSchema" xmlns:p="http://schemas.microsoft.com/office/2006/metadata/properties" xmlns:ns3="b21ff59f-c7ab-4d72-aed4-dd3a2c168086" targetNamespace="http://schemas.microsoft.com/office/2006/metadata/properties" ma:root="true" ma:fieldsID="a1ae90c75ec18d38256c90227dd3f6ca" ns3:_="">
    <xsd:import namespace="b21ff59f-c7ab-4d72-aed4-dd3a2c1680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ff59f-c7ab-4d72-aed4-dd3a2c1680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2B0C6C-E9FC-4D3E-9DCA-44E27D6ECE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1ff59f-c7ab-4d72-aed4-dd3a2c1680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D6ADE3-B0F4-4015-876D-A8F523B8A7F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2023-03-12T16:08:00Z</dcterms:created>
  <dcterms:modified xsi:type="dcterms:W3CDTF">2023-04-26T14:04:00Z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0x010100FFC921BAAE465F41AE0FFDFE2909B294</vt:lpwstr>
  </property>
</Properties>
</file>